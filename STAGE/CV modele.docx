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DC501C" w:rsidP="00141A4C">
      <w:pPr>
        <w:pStyle w:val="Titre"/>
      </w:pPr>
      <w:r>
        <w:t>Théo PICHON</w:t>
      </w:r>
    </w:p>
    <w:p w:rsidR="00141A4C" w:rsidRDefault="00DC501C" w:rsidP="00DC501C">
      <w:pPr>
        <w:spacing w:after="120"/>
      </w:pPr>
      <w:r>
        <w:t>29 rue du petit treuil</w:t>
      </w:r>
      <w:r w:rsidR="00296CE1">
        <w:tab/>
      </w:r>
      <w:r w:rsidR="00296CE1">
        <w:tab/>
      </w:r>
      <w:r w:rsidR="00296CE1">
        <w:tab/>
      </w:r>
      <w:r w:rsidR="00296CE1">
        <w:tab/>
      </w:r>
      <w:r w:rsidR="00296CE1">
        <w:tab/>
      </w:r>
      <w:r w:rsidR="00296CE1">
        <w:tab/>
      </w:r>
      <w:r w:rsidR="00296CE1">
        <w:tab/>
        <w:t xml:space="preserve">                Permis B (avec véhicule)</w:t>
      </w:r>
    </w:p>
    <w:p w:rsidR="00DC501C" w:rsidRDefault="00DC501C" w:rsidP="00DC501C">
      <w:pPr>
        <w:spacing w:after="120"/>
      </w:pPr>
      <w:r>
        <w:t>8700 LIMOGES</w:t>
      </w:r>
    </w:p>
    <w:p w:rsidR="00DC501C" w:rsidRDefault="00DC501C" w:rsidP="00DC501C">
      <w:pPr>
        <w:spacing w:after="120"/>
      </w:pPr>
      <w:r>
        <w:t>06 15 17 14 94</w:t>
      </w:r>
    </w:p>
    <w:p w:rsidR="00DC501C" w:rsidRDefault="003124B7" w:rsidP="00DC501C">
      <w:pPr>
        <w:spacing w:after="120"/>
      </w:pPr>
      <w:hyperlink r:id="rId8" w:history="1">
        <w:r w:rsidR="00DC501C" w:rsidRPr="00240899">
          <w:rPr>
            <w:rStyle w:val="Lienhypertexte"/>
          </w:rPr>
          <w:t>theopichon23@gmail.com</w:t>
        </w:r>
      </w:hyperlink>
    </w:p>
    <w:p w:rsidR="00DC501C" w:rsidRDefault="00DC501C" w:rsidP="00DC501C">
      <w:pPr>
        <w:spacing w:after="120"/>
      </w:pPr>
      <w:r>
        <w:t xml:space="preserve">19 ans </w:t>
      </w:r>
    </w:p>
    <w:p w:rsidR="00296CE1" w:rsidRPr="00296CE1" w:rsidRDefault="00296CE1" w:rsidP="00296CE1">
      <w:pPr>
        <w:spacing w:after="120"/>
        <w:jc w:val="center"/>
        <w:rPr>
          <w:rFonts w:asciiTheme="majorHAnsi" w:eastAsiaTheme="majorEastAsia" w:hAnsiTheme="majorHAnsi" w:cstheme="majorBidi"/>
          <w:b/>
          <w:color w:val="2A7B88" w:themeColor="accent1" w:themeShade="BF"/>
          <w:sz w:val="32"/>
          <w:szCs w:val="32"/>
          <w:lang w:bidi="fr-FR"/>
        </w:rPr>
      </w:pPr>
    </w:p>
    <w:p w:rsidR="00296CE1" w:rsidRDefault="00296CE1" w:rsidP="00DC501C">
      <w:pPr>
        <w:spacing w:after="120"/>
      </w:pPr>
    </w:p>
    <w:sdt>
      <w:sdtPr>
        <w:alias w:val="Formation :"/>
        <w:tag w:val="Formation :"/>
        <w:id w:val="807127995"/>
        <w:placeholder>
          <w:docPart w:val="E70EFCCF50C34691B762A05F804898B2"/>
        </w:placeholder>
        <w:temporary/>
        <w:showingPlcHdr/>
        <w15:appearance w15:val="hidden"/>
      </w:sdtPr>
      <w:sdtEndPr/>
      <w:sdtContent>
        <w:p w:rsidR="006270A9" w:rsidRDefault="009D5933" w:rsidP="00DC501C">
          <w:pPr>
            <w:pStyle w:val="Titre1"/>
            <w:spacing w:line="360" w:lineRule="auto"/>
          </w:pPr>
          <w:r>
            <w:rPr>
              <w:lang w:bidi="fr-FR"/>
            </w:rPr>
            <w:t>Formation</w:t>
          </w:r>
        </w:p>
      </w:sdtContent>
    </w:sdt>
    <w:p w:rsidR="006270A9" w:rsidRDefault="00DC501C" w:rsidP="00DC501C">
      <w:pPr>
        <w:spacing w:after="20" w:line="360" w:lineRule="auto"/>
        <w:rPr>
          <w:b/>
          <w:lang w:bidi="fr-FR"/>
        </w:rPr>
      </w:pPr>
      <w:r w:rsidRPr="00DC501C">
        <w:rPr>
          <w:b/>
        </w:rPr>
        <w:t>201</w:t>
      </w:r>
      <w:r w:rsidR="00173D46">
        <w:rPr>
          <w:b/>
        </w:rPr>
        <w:t>7</w:t>
      </w:r>
      <w:r>
        <w:rPr>
          <w:b/>
        </w:rPr>
        <w:t>-2019</w:t>
      </w:r>
      <w:r>
        <w:rPr>
          <w:lang w:bidi="fr-FR"/>
        </w:rPr>
        <w:t xml:space="preserve"> | </w:t>
      </w:r>
      <w:r>
        <w:rPr>
          <w:b/>
          <w:lang w:bidi="fr-FR"/>
        </w:rPr>
        <w:t xml:space="preserve"> </w:t>
      </w:r>
      <w:bookmarkStart w:id="0" w:name="_GoBack"/>
      <w:bookmarkEnd w:id="0"/>
      <w:r>
        <w:rPr>
          <w:b/>
          <w:lang w:bidi="fr-FR"/>
        </w:rPr>
        <w:t>Diplôme Universitaire de Technologie « Informatique »</w:t>
      </w:r>
    </w:p>
    <w:p w:rsidR="00DC501C" w:rsidRDefault="00DC501C" w:rsidP="00DC501C">
      <w:pPr>
        <w:spacing w:after="20" w:line="360" w:lineRule="auto"/>
      </w:pPr>
      <w:r>
        <w:t xml:space="preserve">    </w:t>
      </w:r>
      <w:r w:rsidRPr="00DC501C">
        <w:t>Institut Universitaire de Technologie du Limousin, Limoges (87)</w:t>
      </w:r>
    </w:p>
    <w:p w:rsidR="00DC501C" w:rsidRDefault="00173D46" w:rsidP="00DC501C">
      <w:pPr>
        <w:spacing w:after="20" w:line="360" w:lineRule="auto"/>
      </w:pPr>
      <w:r>
        <w:tab/>
        <w:t>Divers projets informatiques :</w:t>
      </w:r>
    </w:p>
    <w:p w:rsidR="00173D46" w:rsidRDefault="00173D46" w:rsidP="00173D46">
      <w:pPr>
        <w:pStyle w:val="Paragraphedeliste"/>
        <w:spacing w:after="20" w:line="360" w:lineRule="auto"/>
        <w:ind w:left="1800"/>
      </w:pPr>
      <w:r>
        <w:t>-Gestion d’un projet fictif en groupe (réalisation du cahier des charges, expression des besoins, planification du projet etc.…)</w:t>
      </w:r>
    </w:p>
    <w:p w:rsidR="00173D46" w:rsidRDefault="00173D46" w:rsidP="00173D46">
      <w:pPr>
        <w:pStyle w:val="Paragraphedeliste"/>
        <w:spacing w:after="20" w:line="360" w:lineRule="auto"/>
        <w:ind w:left="1800"/>
      </w:pPr>
      <w:r>
        <w:t>-</w:t>
      </w:r>
      <w:r w:rsidR="0061214A">
        <w:t>R</w:t>
      </w:r>
      <w:r>
        <w:t xml:space="preserve">éalisation d’un site statique pour une marque de chaussure </w:t>
      </w:r>
    </w:p>
    <w:p w:rsidR="00173D46" w:rsidRDefault="00173D46" w:rsidP="00173D46">
      <w:pPr>
        <w:pStyle w:val="Paragraphedeliste"/>
        <w:spacing w:after="20" w:line="360" w:lineRule="auto"/>
        <w:ind w:left="1800"/>
      </w:pPr>
      <w:r>
        <w:t>-Bataille navale en Java (avec Swing)</w:t>
      </w:r>
    </w:p>
    <w:p w:rsidR="00173D46" w:rsidRPr="00DC501C" w:rsidRDefault="0061214A" w:rsidP="00173D46">
      <w:pPr>
        <w:pStyle w:val="Paragraphedeliste"/>
        <w:spacing w:after="20" w:line="360" w:lineRule="auto"/>
        <w:ind w:left="1800"/>
      </w:pPr>
      <w:r>
        <w:t>-Création</w:t>
      </w:r>
      <w:r w:rsidR="00796FB5">
        <w:t xml:space="preserve"> en groupe</w:t>
      </w:r>
      <w:r>
        <w:t xml:space="preserve"> d’une application web d’analyse d’un train logistique pour</w:t>
      </w:r>
      <w:r w:rsidR="00796FB5">
        <w:t xml:space="preserve"> </w:t>
      </w:r>
      <w:r>
        <w:t>Legrand</w:t>
      </w:r>
    </w:p>
    <w:p w:rsidR="00A968C9" w:rsidRDefault="003F1934" w:rsidP="003F1934">
      <w:pPr>
        <w:spacing w:after="20" w:line="360" w:lineRule="auto"/>
        <w:rPr>
          <w:lang w:bidi="fr-FR"/>
        </w:rPr>
      </w:pPr>
      <w:r w:rsidRPr="00DC501C">
        <w:rPr>
          <w:b/>
        </w:rPr>
        <w:t>201</w:t>
      </w:r>
      <w:r>
        <w:rPr>
          <w:b/>
        </w:rPr>
        <w:t>7</w:t>
      </w:r>
      <w:r>
        <w:rPr>
          <w:lang w:bidi="fr-FR"/>
        </w:rPr>
        <w:t xml:space="preserve"> |</w:t>
      </w:r>
      <w:r w:rsidRPr="003F1934">
        <w:rPr>
          <w:b/>
          <w:lang w:bidi="fr-FR"/>
        </w:rPr>
        <w:t xml:space="preserve"> Obtention du Baccalauréat Général Scientifique, option Sciences de l’ingénieur</w:t>
      </w:r>
      <w:r>
        <w:rPr>
          <w:lang w:bidi="fr-FR"/>
        </w:rPr>
        <w:t xml:space="preserve"> </w:t>
      </w:r>
    </w:p>
    <w:p w:rsidR="003F1934" w:rsidRDefault="00A968C9" w:rsidP="003F1934">
      <w:pPr>
        <w:spacing w:after="20" w:line="360" w:lineRule="auto"/>
        <w:rPr>
          <w:b/>
          <w:lang w:bidi="fr-FR"/>
        </w:rPr>
      </w:pPr>
      <w:r>
        <w:rPr>
          <w:lang w:bidi="fr-FR"/>
        </w:rPr>
        <w:t xml:space="preserve">    Mention AB</w:t>
      </w:r>
    </w:p>
    <w:p w:rsidR="003F1934" w:rsidRPr="00DC501C" w:rsidRDefault="003F1934" w:rsidP="003F1934">
      <w:pPr>
        <w:spacing w:after="20" w:line="360" w:lineRule="auto"/>
      </w:pPr>
      <w:r>
        <w:t xml:space="preserve">    Lycée Raymond Loewy, La Souterraine (23)</w:t>
      </w:r>
    </w:p>
    <w:p w:rsidR="00E34365" w:rsidRDefault="00E34365" w:rsidP="00E550A6">
      <w:pPr>
        <w:pStyle w:val="Titre1"/>
        <w:spacing w:line="360" w:lineRule="auto"/>
      </w:pPr>
      <w:r>
        <w:t>Expériences Professionnelles</w:t>
      </w:r>
    </w:p>
    <w:p w:rsidR="00E550A6" w:rsidRDefault="00E550A6" w:rsidP="00E550A6">
      <w:pPr>
        <w:spacing w:after="20" w:line="360" w:lineRule="auto"/>
        <w:rPr>
          <w:lang w:bidi="fr-FR"/>
        </w:rPr>
      </w:pPr>
      <w:r w:rsidRPr="00DC501C">
        <w:rPr>
          <w:b/>
        </w:rPr>
        <w:t>201</w:t>
      </w:r>
      <w:r w:rsidR="00173D46">
        <w:rPr>
          <w:b/>
        </w:rPr>
        <w:t>7-2018</w:t>
      </w:r>
      <w:r w:rsidRPr="00E550A6">
        <w:rPr>
          <w:b/>
        </w:rPr>
        <w:t xml:space="preserve"> </w:t>
      </w:r>
      <w:r w:rsidRPr="00E550A6">
        <w:rPr>
          <w:b/>
          <w:lang w:bidi="fr-FR"/>
        </w:rPr>
        <w:t>| Ripeur</w:t>
      </w:r>
      <w:r>
        <w:rPr>
          <w:b/>
          <w:lang w:bidi="fr-FR"/>
        </w:rPr>
        <w:t xml:space="preserve"> -</w:t>
      </w:r>
      <w:r w:rsidRPr="00E550A6">
        <w:rPr>
          <w:lang w:bidi="fr-FR"/>
        </w:rPr>
        <w:t xml:space="preserve"> Evolis23 </w:t>
      </w:r>
      <w:r>
        <w:rPr>
          <w:lang w:bidi="fr-FR"/>
        </w:rPr>
        <w:t>(</w:t>
      </w:r>
      <w:r w:rsidR="00173D46">
        <w:rPr>
          <w:lang w:bidi="fr-FR"/>
        </w:rPr>
        <w:t>1</w:t>
      </w:r>
      <w:r>
        <w:rPr>
          <w:lang w:bidi="fr-FR"/>
        </w:rPr>
        <w:t xml:space="preserve"> mois</w:t>
      </w:r>
      <w:r w:rsidR="00173D46">
        <w:rPr>
          <w:lang w:bidi="fr-FR"/>
        </w:rPr>
        <w:t xml:space="preserve"> en 2018 et 5 semaines en 2017</w:t>
      </w:r>
      <w:r>
        <w:rPr>
          <w:lang w:bidi="fr-FR"/>
        </w:rPr>
        <w:t>)</w:t>
      </w:r>
    </w:p>
    <w:p w:rsidR="00E550A6" w:rsidRDefault="00E550A6" w:rsidP="00E550A6">
      <w:pPr>
        <w:spacing w:after="20" w:line="360" w:lineRule="auto"/>
        <w:rPr>
          <w:lang w:bidi="fr-FR"/>
        </w:rPr>
      </w:pPr>
      <w:r>
        <w:rPr>
          <w:lang w:bidi="fr-FR"/>
        </w:rPr>
        <w:t xml:space="preserve">    </w:t>
      </w:r>
      <w:r w:rsidRPr="00E550A6">
        <w:rPr>
          <w:lang w:bidi="fr-FR"/>
        </w:rPr>
        <w:t xml:space="preserve">Ramassage des ordures </w:t>
      </w:r>
    </w:p>
    <w:p w:rsidR="003F1934" w:rsidRDefault="003F1934" w:rsidP="003F1934">
      <w:pPr>
        <w:pStyle w:val="Titre1"/>
        <w:spacing w:line="360" w:lineRule="auto"/>
      </w:pPr>
      <w:r>
        <w:lastRenderedPageBreak/>
        <w:t xml:space="preserve">Centres d’intérêt </w:t>
      </w:r>
      <w:r w:rsidR="00006BDA">
        <w:t>et Loisirs</w:t>
      </w:r>
    </w:p>
    <w:p w:rsidR="00173D46" w:rsidRDefault="00173D46" w:rsidP="003F1934">
      <w:pPr>
        <w:pStyle w:val="Titre1"/>
        <w:spacing w:line="360" w:lineRule="auto"/>
      </w:pPr>
      <w:r>
        <w:t>(</w:t>
      </w:r>
      <w:proofErr w:type="gramStart"/>
      <w:r>
        <w:t>mets</w:t>
      </w:r>
      <w:proofErr w:type="gramEnd"/>
      <w:r>
        <w:t xml:space="preserve"> bien des majuscules au début des premiers mots)</w:t>
      </w:r>
    </w:p>
    <w:p w:rsidR="00A968C9" w:rsidRDefault="00280CE9" w:rsidP="00006BDA">
      <w:pPr>
        <w:pStyle w:val="Titre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80CE9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Depuis 2014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| Handball au Club de la Souterraine (23)</w:t>
      </w:r>
    </w:p>
    <w:p w:rsidR="00A968C9" w:rsidRDefault="00A968C9" w:rsidP="00006BDA">
      <w:pPr>
        <w:pStyle w:val="Titre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006BDA" w:rsidRDefault="00A968C9" w:rsidP="00006BDA">
      <w:pPr>
        <w:pStyle w:val="Titre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A968C9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Depuis 2010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Pratique la g</w:t>
      </w:r>
      <w:r w:rsidR="00006BDA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uitare </w:t>
      </w:r>
    </w:p>
    <w:p w:rsidR="00A968C9" w:rsidRDefault="00A968C9" w:rsidP="00006BDA">
      <w:pPr>
        <w:pStyle w:val="Titre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006BDA" w:rsidRDefault="00006BDA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 w:rsidRPr="00006BDA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Informatique 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/N</w:t>
      </w:r>
      <w:r w:rsidRPr="00006BDA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ouvelles technologies</w:t>
      </w:r>
    </w:p>
    <w:p w:rsidR="00A968C9" w:rsidRDefault="00A968C9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A968C9" w:rsidRDefault="00173D46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Histoire et détection de métaux de loisir</w:t>
      </w:r>
    </w:p>
    <w:p w:rsidR="00A968C9" w:rsidRDefault="00A968C9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3F1934">
      <w:pPr>
        <w:pStyle w:val="Titre1"/>
        <w:rPr>
          <w:lang w:bidi="fr-FR"/>
        </w:rPr>
      </w:pPr>
      <w:r w:rsidRPr="0057779F">
        <w:rPr>
          <w:lang w:bidi="fr-FR"/>
        </w:rPr>
        <w:t>Langages</w:t>
      </w:r>
    </w:p>
    <w:p w:rsidR="004F3C78" w:rsidRDefault="004F3C78" w:rsidP="003F1934">
      <w:pPr>
        <w:pStyle w:val="Titre1"/>
        <w:rPr>
          <w:lang w:bidi="fr-FR"/>
        </w:rPr>
      </w:pPr>
    </w:p>
    <w:p w:rsidR="0057779F" w:rsidRPr="0057779F" w:rsidRDefault="004F3C78" w:rsidP="003F1934">
      <w:pPr>
        <w:pStyle w:val="Titre1"/>
        <w:rPr>
          <w:lang w:bidi="fr-FR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HTML/CSS</w: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w:t xml:space="preserve"> </w:t>
      </w:r>
      <w:r w:rsidR="0057779F"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87CD2" wp14:editId="2B5962ED">
                <wp:simplePos x="0" y="0"/>
                <wp:positionH relativeFrom="margin">
                  <wp:posOffset>3163570</wp:posOffset>
                </wp:positionH>
                <wp:positionV relativeFrom="paragraph">
                  <wp:posOffset>210185</wp:posOffset>
                </wp:positionV>
                <wp:extent cx="200025" cy="1809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BA17F" id="Ellipse 5" o:spid="_x0000_s1026" style="position:absolute;margin-left:249.1pt;margin-top:16.55pt;width:15.75pt;height:14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" fillcolor="white [3212]" strokecolor="#1c515a [1604]" strokeweight="1pt">
                <v:stroke joinstyle="miter"/>
                <w10:wrap anchorx="margin"/>
              </v:oval>
            </w:pict>
          </mc:Fallback>
        </mc:AlternateContent>
      </w:r>
    </w:p>
    <w:p w:rsidR="00A968C9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87CD2" wp14:editId="2B5962ED">
                <wp:simplePos x="0" y="0"/>
                <wp:positionH relativeFrom="column">
                  <wp:posOffset>2745105</wp:posOffset>
                </wp:positionH>
                <wp:positionV relativeFrom="paragraph">
                  <wp:posOffset>12065</wp:posOffset>
                </wp:positionV>
                <wp:extent cx="200025" cy="18097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B9700" id="Ellipse 10" o:spid="_x0000_s1026" style="position:absolute;margin-left:216.15pt;margin-top:.95pt;width:15.7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87CD2" wp14:editId="2B5962ED">
                <wp:simplePos x="0" y="0"/>
                <wp:positionH relativeFrom="column">
                  <wp:posOffset>2259330</wp:posOffset>
                </wp:positionH>
                <wp:positionV relativeFrom="paragraph">
                  <wp:posOffset>12065</wp:posOffset>
                </wp:positionV>
                <wp:extent cx="200025" cy="18097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7D47E" id="Ellipse 4" o:spid="_x0000_s1026" style="position:absolute;margin-left:177.9pt;margin-top:.95pt;width:15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F674" wp14:editId="0A7C83CE">
                <wp:simplePos x="0" y="0"/>
                <wp:positionH relativeFrom="column">
                  <wp:posOffset>1849755</wp:posOffset>
                </wp:positionH>
                <wp:positionV relativeFrom="paragraph">
                  <wp:posOffset>12065</wp:posOffset>
                </wp:positionV>
                <wp:extent cx="200025" cy="1809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23D3" id="Ellipse 3" o:spid="_x0000_s1026" style="position:absolute;margin-left:145.65pt;margin-top:.95pt;width:15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8544B" wp14:editId="115676C0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</wp:posOffset>
                </wp:positionV>
                <wp:extent cx="200025" cy="1809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DB179" id="Ellipse 2" o:spid="_x0000_s1026" style="position:absolute;margin-left:114.75pt;margin-top:.9pt;width:15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6LcQIAADk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12065</wp:posOffset>
                </wp:positionV>
                <wp:extent cx="200025" cy="1809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7D449" id="Ellipse 1" o:spid="_x0000_s1026" style="position:absolute;margin-left:78.15pt;margin-top:.95pt;width:1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FWcAIAADk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    </w:t>
      </w: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4F3C78" w:rsidP="004F3C78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JAVA</w:t>
      </w: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57779F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87CD2" wp14:editId="2B5962ED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200025" cy="18097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7CF4B" id="Ellipse 12" o:spid="_x0000_s1026" style="position:absolute;margin-left:250.5pt;margin-top:.55pt;width:15.7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87CD2" wp14:editId="2B5962ED">
                <wp:simplePos x="0" y="0"/>
                <wp:positionH relativeFrom="column">
                  <wp:posOffset>2716530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7CED9" id="Ellipse 9" o:spid="_x0000_s1026" style="position:absolute;margin-left:213.9pt;margin-top:.5pt;width:15.7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87CD2" wp14:editId="2B5962ED">
                <wp:simplePos x="0" y="0"/>
                <wp:positionH relativeFrom="column">
                  <wp:posOffset>1878330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E0926" id="Ellipse 11" o:spid="_x0000_s1026" style="position:absolute;margin-left:147.9pt;margin-top:.5pt;width:15.7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KUcQIAADs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87CD2" wp14:editId="2B5962ED">
                <wp:simplePos x="0" y="0"/>
                <wp:positionH relativeFrom="column">
                  <wp:posOffset>1440180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613C7" id="Ellipse 7" o:spid="_x0000_s1026" style="position:absolute;margin-left:113.4pt;margin-top:.5pt;width:15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87CD2" wp14:editId="2B5962ED">
                <wp:simplePos x="0" y="0"/>
                <wp:positionH relativeFrom="column">
                  <wp:posOffset>2259330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18176" id="Ellipse 8" o:spid="_x0000_s1026" style="position:absolute;margin-left:177.9pt;margin-top:.5pt;width:15.7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4pcQIAADk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87CD2" wp14:editId="2B5962ED">
                <wp:simplePos x="0" y="0"/>
                <wp:positionH relativeFrom="column">
                  <wp:posOffset>982980</wp:posOffset>
                </wp:positionH>
                <wp:positionV relativeFrom="paragraph">
                  <wp:posOffset>6350</wp:posOffset>
                </wp:positionV>
                <wp:extent cx="200025" cy="1809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701AF" id="Ellipse 6" o:spid="_x0000_s1026" style="position:absolute;margin-left:77.4pt;margin-top:.5pt;width:15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</w:p>
    <w:p w:rsidR="004F3C78" w:rsidRDefault="004F3C78" w:rsidP="0057779F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4F3C78" w:rsidP="004F3C78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C/C++</w:t>
      </w: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6EA19" wp14:editId="39EFA51D">
                <wp:simplePos x="0" y="0"/>
                <wp:positionH relativeFrom="column">
                  <wp:posOffset>1468755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33E44" id="Ellipse 14" o:spid="_x0000_s1026" style="position:absolute;margin-left:115.65pt;margin-top:.8pt;width:15.7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6EA19" wp14:editId="39EFA51D">
                <wp:simplePos x="0" y="0"/>
                <wp:positionH relativeFrom="column">
                  <wp:posOffset>1878330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BB316" id="Ellipse 16" o:spid="_x0000_s1026" style="position:absolute;margin-left:147.9pt;margin-top:.8pt;width:15.7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6EA19" wp14:editId="39EFA51D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75367" id="Ellipse 17" o:spid="_x0000_s1026" style="position:absolute;margin-left:178.65pt;margin-top:.8pt;width:15.75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8cgIAADs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6EA19" wp14:editId="39EFA51D">
                <wp:simplePos x="0" y="0"/>
                <wp:positionH relativeFrom="column">
                  <wp:posOffset>2707005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5FEC8" id="Ellipse 18" o:spid="_x0000_s1026" style="position:absolute;margin-left:213.15pt;margin-top:.8pt;width:15.7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6EA19" wp14:editId="39EFA51D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5DB8E" id="Ellipse 15" o:spid="_x0000_s1026" style="position:absolute;margin-left:250.65pt;margin-top:.8pt;width:15.7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26EA19" wp14:editId="39EFA51D">
                <wp:simplePos x="0" y="0"/>
                <wp:positionH relativeFrom="column">
                  <wp:posOffset>982980</wp:posOffset>
                </wp:positionH>
                <wp:positionV relativeFrom="paragraph">
                  <wp:posOffset>10160</wp:posOffset>
                </wp:positionV>
                <wp:extent cx="200025" cy="18097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55D35" id="Ellipse 13" o:spid="_x0000_s1026" style="position:absolute;margin-left:77.4pt;margin-top:.8pt;width:15.7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" fillcolor="#39a5b7 [3204]" strokecolor="#1c515a [1604]" strokeweight="1pt">
                <v:stroke joinstyle="miter"/>
              </v:oval>
            </w:pict>
          </mc:Fallback>
        </mc:AlternateContent>
      </w: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SQL</w:t>
      </w:r>
    </w:p>
    <w:p w:rsidR="0057779F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6EA19" wp14:editId="39EFA51D">
                <wp:simplePos x="0" y="0"/>
                <wp:positionH relativeFrom="column">
                  <wp:posOffset>1478280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1E324" id="Ellipse 23" o:spid="_x0000_s1026" style="position:absolute;margin-left:116.4pt;margin-top:.4pt;width:15.7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6EA19" wp14:editId="39EFA51D">
                <wp:simplePos x="0" y="0"/>
                <wp:positionH relativeFrom="column">
                  <wp:posOffset>1897380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910EC" id="Ellipse 24" o:spid="_x0000_s1026" style="position:absolute;margin-left:149.4pt;margin-top:.4pt;width:15.75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6EA19" wp14:editId="39EFA51D">
                <wp:simplePos x="0" y="0"/>
                <wp:positionH relativeFrom="column">
                  <wp:posOffset>2297430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F662D" id="Ellipse 22" o:spid="_x0000_s1026" style="position:absolute;margin-left:180.9pt;margin-top:.4pt;width:15.7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g/cgIAADs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6EA19" wp14:editId="39EFA51D">
                <wp:simplePos x="0" y="0"/>
                <wp:positionH relativeFrom="column">
                  <wp:posOffset>2697480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741D7" id="Ellipse 21" o:spid="_x0000_s1026" style="position:absolute;margin-left:212.4pt;margin-top:.4pt;width:15.7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6EA19" wp14:editId="39EFA51D">
                <wp:simplePos x="0" y="0"/>
                <wp:positionH relativeFrom="column">
                  <wp:posOffset>3173730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394BE" id="Ellipse 20" o:spid="_x0000_s1026" style="position:absolute;margin-left:249.9pt;margin-top:.4pt;width:15.7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26EA19" wp14:editId="39EFA51D">
                <wp:simplePos x="0" y="0"/>
                <wp:positionH relativeFrom="column">
                  <wp:posOffset>982980</wp:posOffset>
                </wp:positionH>
                <wp:positionV relativeFrom="paragraph">
                  <wp:posOffset>5080</wp:posOffset>
                </wp:positionV>
                <wp:extent cx="200025" cy="180975"/>
                <wp:effectExtent l="0" t="0" r="28575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7340" id="Ellipse 19" o:spid="_x0000_s1026" style="position:absolute;margin-left:77.4pt;margin-top:.4pt;width:15.7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</w:p>
    <w:p w:rsidR="004F3C78" w:rsidRDefault="004F3C78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Default="00173D46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45F48" wp14:editId="6507FD2F">
                <wp:simplePos x="0" y="0"/>
                <wp:positionH relativeFrom="column">
                  <wp:posOffset>3098774</wp:posOffset>
                </wp:positionH>
                <wp:positionV relativeFrom="paragraph">
                  <wp:posOffset>144399</wp:posOffset>
                </wp:positionV>
                <wp:extent cx="200025" cy="180975"/>
                <wp:effectExtent l="0" t="0" r="28575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2FCB" id="Ellipse 30" o:spid="_x0000_s1026" style="position:absolute;margin-left:244pt;margin-top:11.35pt;width:15.7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" fillcolor="white [3212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4F6680" wp14:editId="5E1BDB25">
                <wp:simplePos x="0" y="0"/>
                <wp:positionH relativeFrom="column">
                  <wp:posOffset>2682925</wp:posOffset>
                </wp:positionH>
                <wp:positionV relativeFrom="paragraph">
                  <wp:posOffset>136144</wp:posOffset>
                </wp:positionV>
                <wp:extent cx="200025" cy="1809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CAE29" id="Ellipse 29" o:spid="_x0000_s1026" style="position:absolute;margin-left:211.25pt;margin-top:10.7pt;width:15.75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4F6680" wp14:editId="5E1BDB25">
                <wp:simplePos x="0" y="0"/>
                <wp:positionH relativeFrom="column">
                  <wp:posOffset>2266950</wp:posOffset>
                </wp:positionH>
                <wp:positionV relativeFrom="paragraph">
                  <wp:posOffset>137414</wp:posOffset>
                </wp:positionV>
                <wp:extent cx="200025" cy="190195"/>
                <wp:effectExtent l="0" t="0" r="28575" b="1968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587C" id="Ellipse 28" o:spid="_x0000_s1026" style="position:absolute;margin-left:178.5pt;margin-top:10.8pt;width:15.75pt;height: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4F6680" wp14:editId="5E1BDB25">
                <wp:simplePos x="0" y="0"/>
                <wp:positionH relativeFrom="column">
                  <wp:posOffset>1892935</wp:posOffset>
                </wp:positionH>
                <wp:positionV relativeFrom="paragraph">
                  <wp:posOffset>121513</wp:posOffset>
                </wp:positionV>
                <wp:extent cx="200025" cy="180975"/>
                <wp:effectExtent l="0" t="0" r="2857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93E93" id="Ellipse 27" o:spid="_x0000_s1026" style="position:absolute;margin-left:149.05pt;margin-top:9.55pt;width:15.75pt;height:1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F6680" wp14:editId="5E1BDB25">
                <wp:simplePos x="0" y="0"/>
                <wp:positionH relativeFrom="column">
                  <wp:posOffset>1468145</wp:posOffset>
                </wp:positionH>
                <wp:positionV relativeFrom="paragraph">
                  <wp:posOffset>128828</wp:posOffset>
                </wp:positionV>
                <wp:extent cx="200025" cy="18097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03CB9" id="Ellipse 26" o:spid="_x0000_s1026" style="position:absolute;margin-left:115.6pt;margin-top:10.15pt;width:15.7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" fillcolor="#39a5b7 [3204]" strokecolor="#1c515a [1604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F6680" wp14:editId="5E1BDB25">
                <wp:simplePos x="0" y="0"/>
                <wp:positionH relativeFrom="column">
                  <wp:posOffset>980237</wp:posOffset>
                </wp:positionH>
                <wp:positionV relativeFrom="paragraph">
                  <wp:posOffset>126619</wp:posOffset>
                </wp:positionV>
                <wp:extent cx="200025" cy="18097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9AAD0" id="Ellipse 25" o:spid="_x0000_s1026" style="position:absolute;margin-left:77.2pt;margin-top:9.95pt;width:15.7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" fillcolor="#39a5b7 [3204]" strokecolor="#1c515a [1604]" strokeweight="1pt">
                <v:stroke joinstyle="miter"/>
              </v:oval>
            </w:pict>
          </mc:Fallback>
        </mc:AlternateContent>
      </w:r>
    </w:p>
    <w:p w:rsidR="00173D46" w:rsidRDefault="0057779F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PHP</w:t>
      </w:r>
      <w:r w:rsidR="00173D46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ab/>
      </w:r>
    </w:p>
    <w:p w:rsidR="0061214A" w:rsidRDefault="0061214A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173D46" w:rsidRDefault="00173D46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:rsidR="0057779F" w:rsidRPr="00006BDA" w:rsidRDefault="00173D46" w:rsidP="003F1934">
      <w:pPr>
        <w:pStyle w:val="Titre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JavaScript (en cours d’apprentissage)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ab/>
      </w:r>
      <w:r w:rsidR="0057779F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</w:t>
      </w:r>
    </w:p>
    <w:sectPr w:rsidR="0057779F" w:rsidRPr="00006BDA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4B7" w:rsidRDefault="003124B7">
      <w:pPr>
        <w:spacing w:after="0"/>
      </w:pPr>
      <w:r>
        <w:separator/>
      </w:r>
    </w:p>
  </w:endnote>
  <w:endnote w:type="continuationSeparator" w:id="0">
    <w:p w:rsidR="003124B7" w:rsidRDefault="00312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4B7" w:rsidRDefault="003124B7">
      <w:pPr>
        <w:spacing w:after="0"/>
      </w:pPr>
      <w:r>
        <w:separator/>
      </w:r>
    </w:p>
  </w:footnote>
  <w:footnote w:type="continuationSeparator" w:id="0">
    <w:p w:rsidR="003124B7" w:rsidRDefault="003124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8B437B2"/>
    <w:multiLevelType w:val="hybridMultilevel"/>
    <w:tmpl w:val="845414F6"/>
    <w:lvl w:ilvl="0" w:tplc="67189AFE">
      <w:start w:val="20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C"/>
    <w:rsid w:val="00006BDA"/>
    <w:rsid w:val="0008665A"/>
    <w:rsid w:val="000A4F59"/>
    <w:rsid w:val="001017D9"/>
    <w:rsid w:val="00141A4C"/>
    <w:rsid w:val="00173D46"/>
    <w:rsid w:val="001B29CF"/>
    <w:rsid w:val="001F0C36"/>
    <w:rsid w:val="00280CE9"/>
    <w:rsid w:val="0028220F"/>
    <w:rsid w:val="00296CE1"/>
    <w:rsid w:val="003124B7"/>
    <w:rsid w:val="00356C14"/>
    <w:rsid w:val="003F1934"/>
    <w:rsid w:val="004F3C78"/>
    <w:rsid w:val="0057779F"/>
    <w:rsid w:val="0061214A"/>
    <w:rsid w:val="006141F3"/>
    <w:rsid w:val="00617B26"/>
    <w:rsid w:val="006270A9"/>
    <w:rsid w:val="00675956"/>
    <w:rsid w:val="00681034"/>
    <w:rsid w:val="00796FB5"/>
    <w:rsid w:val="00816216"/>
    <w:rsid w:val="0087734B"/>
    <w:rsid w:val="008A5F36"/>
    <w:rsid w:val="008E1EEB"/>
    <w:rsid w:val="009C3AC5"/>
    <w:rsid w:val="009D5933"/>
    <w:rsid w:val="00A968C9"/>
    <w:rsid w:val="00B46E8B"/>
    <w:rsid w:val="00BD768D"/>
    <w:rsid w:val="00C61F8E"/>
    <w:rsid w:val="00DC501C"/>
    <w:rsid w:val="00E34365"/>
    <w:rsid w:val="00E550A6"/>
    <w:rsid w:val="00E83E4B"/>
    <w:rsid w:val="00E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65E05"/>
  <w15:chartTrackingRefBased/>
  <w15:docId w15:val="{655F8BD5-F678-4778-ACE3-6AF7F40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DC50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17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pichon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P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0EFCCF50C34691B762A05F8048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3E0397-5C86-420B-9CD3-DA7CD479229E}"/>
      </w:docPartPr>
      <w:docPartBody>
        <w:p w:rsidR="004E06BC" w:rsidRDefault="00B47D5C">
          <w:pPr>
            <w:pStyle w:val="E70EFCCF50C34691B762A05F804898B2"/>
          </w:pPr>
          <w:r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30"/>
    <w:rsid w:val="00436D48"/>
    <w:rsid w:val="004E06BC"/>
    <w:rsid w:val="005755BC"/>
    <w:rsid w:val="00743A07"/>
    <w:rsid w:val="00B47D5C"/>
    <w:rsid w:val="00E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84B74F33F54A0E9A73E2F8FE74A0C2">
    <w:name w:val="FB84B74F33F54A0E9A73E2F8FE74A0C2"/>
  </w:style>
  <w:style w:type="paragraph" w:customStyle="1" w:styleId="9ADF709068E5433A96B30A3DE52B1A97">
    <w:name w:val="9ADF709068E5433A96B30A3DE52B1A97"/>
  </w:style>
  <w:style w:type="paragraph" w:customStyle="1" w:styleId="0BD161C3BCF94B8584A5291E5AD15F70">
    <w:name w:val="0BD161C3BCF94B8584A5291E5AD15F70"/>
  </w:style>
  <w:style w:type="paragraph" w:customStyle="1" w:styleId="4CA3B769F92846A2BE5C91A316A59112">
    <w:name w:val="4CA3B769F92846A2BE5C91A316A59112"/>
  </w:style>
  <w:style w:type="paragraph" w:customStyle="1" w:styleId="5BFF21662C1F44E992844F39035A3155">
    <w:name w:val="5BFF21662C1F44E992844F39035A3155"/>
  </w:style>
  <w:style w:type="paragraph" w:customStyle="1" w:styleId="9684B4660C734B5FB82B473283FAE26D">
    <w:name w:val="9684B4660C734B5FB82B473283FAE26D"/>
  </w:style>
  <w:style w:type="paragraph" w:customStyle="1" w:styleId="E70EFCCF50C34691B762A05F804898B2">
    <w:name w:val="E70EFCCF50C34691B762A05F804898B2"/>
  </w:style>
  <w:style w:type="paragraph" w:customStyle="1" w:styleId="C63E5FB840064F6AA446821222007CE1">
    <w:name w:val="C63E5FB840064F6AA446821222007CE1"/>
  </w:style>
  <w:style w:type="paragraph" w:customStyle="1" w:styleId="EF46A4A397444DDCA0270DB01F99E2F1">
    <w:name w:val="EF46A4A397444DDCA0270DB01F99E2F1"/>
  </w:style>
  <w:style w:type="paragraph" w:customStyle="1" w:styleId="509859F1DEE645DDA696532C8BECF8B1">
    <w:name w:val="509859F1DEE645DDA696532C8BECF8B1"/>
  </w:style>
  <w:style w:type="paragraph" w:customStyle="1" w:styleId="99571378E4294AE8857E56063D8A19FA">
    <w:name w:val="99571378E4294AE8857E56063D8A19FA"/>
  </w:style>
  <w:style w:type="paragraph" w:customStyle="1" w:styleId="55CC1782E0EB41C08A453D1D088AC9BC">
    <w:name w:val="55CC1782E0EB41C08A453D1D088AC9BC"/>
  </w:style>
  <w:style w:type="paragraph" w:customStyle="1" w:styleId="041BFE83BBE74A6D94E3C1876A6548A2">
    <w:name w:val="041BFE83BBE74A6D94E3C1876A6548A2"/>
  </w:style>
  <w:style w:type="paragraph" w:customStyle="1" w:styleId="30A8D0A46EFE42C186470B1465267157">
    <w:name w:val="30A8D0A46EFE42C186470B1465267157"/>
  </w:style>
  <w:style w:type="paragraph" w:customStyle="1" w:styleId="5D6D487F3DF144AAB326FD9FF2C1FD7B">
    <w:name w:val="5D6D487F3DF144AAB326FD9FF2C1FD7B"/>
  </w:style>
  <w:style w:type="paragraph" w:customStyle="1" w:styleId="37F60DBFA1504988BB20683C0F761E59">
    <w:name w:val="37F60DBFA1504988BB20683C0F761E59"/>
  </w:style>
  <w:style w:type="paragraph" w:customStyle="1" w:styleId="FED30C1118344F19A86A75B8D3B7594C">
    <w:name w:val="FED30C1118344F19A86A75B8D3B7594C"/>
  </w:style>
  <w:style w:type="paragraph" w:customStyle="1" w:styleId="9DAEC9B69139469B93A11D985526F298">
    <w:name w:val="9DAEC9B69139469B93A11D985526F298"/>
  </w:style>
  <w:style w:type="paragraph" w:customStyle="1" w:styleId="7D3E413E06814C26AE1BEB06B5FEFAFE">
    <w:name w:val="7D3E413E06814C26AE1BEB06B5FEFAFE"/>
  </w:style>
  <w:style w:type="paragraph" w:customStyle="1" w:styleId="1E89967D9204453F87B6D0666BAFB670">
    <w:name w:val="1E89967D9204453F87B6D0666BAFB670"/>
  </w:style>
  <w:style w:type="paragraph" w:customStyle="1" w:styleId="046FC3F70E074B578BE3001FF237475F">
    <w:name w:val="046FC3F70E074B578BE3001FF237475F"/>
  </w:style>
  <w:style w:type="paragraph" w:customStyle="1" w:styleId="01C30972277344A2A0F84A27AED5F6AA">
    <w:name w:val="01C30972277344A2A0F84A27AED5F6AA"/>
  </w:style>
  <w:style w:type="paragraph" w:customStyle="1" w:styleId="831899A6594E42C1B0A04C952E50A234">
    <w:name w:val="831899A6594E42C1B0A04C952E50A234"/>
  </w:style>
  <w:style w:type="paragraph" w:customStyle="1" w:styleId="02CE55CDF0824A55ABAA3EABAA78A9C6">
    <w:name w:val="02CE55CDF0824A55ABAA3EABAA78A9C6"/>
  </w:style>
  <w:style w:type="paragraph" w:customStyle="1" w:styleId="68C889A1673F4C4F8F6149AC73F601C8">
    <w:name w:val="68C889A1673F4C4F8F6149AC73F601C8"/>
  </w:style>
  <w:style w:type="paragraph" w:customStyle="1" w:styleId="598A340C65B04CDB812B4F59C1423F5A">
    <w:name w:val="598A340C65B04CDB812B4F59C1423F5A"/>
  </w:style>
  <w:style w:type="paragraph" w:customStyle="1" w:styleId="44AEFA4577DA473E91726A603F08997C">
    <w:name w:val="44AEFA4577DA473E91726A603F08997C"/>
  </w:style>
  <w:style w:type="paragraph" w:customStyle="1" w:styleId="394F735A5D064A1BB10FE54E9A67B751">
    <w:name w:val="394F735A5D064A1BB10FE54E9A67B751"/>
  </w:style>
  <w:style w:type="paragraph" w:customStyle="1" w:styleId="654A6D337BE849119A5ECFCC55D6CF0E">
    <w:name w:val="654A6D337BE849119A5ECFCC55D6CF0E"/>
  </w:style>
  <w:style w:type="paragraph" w:customStyle="1" w:styleId="26584D8AFA3E4C2B84583EB41E86296A">
    <w:name w:val="26584D8AFA3E4C2B84583EB41E86296A"/>
  </w:style>
  <w:style w:type="paragraph" w:customStyle="1" w:styleId="CE900D44DE964983BACD047AF9497F9B">
    <w:name w:val="CE900D44DE964983BACD047AF9497F9B"/>
  </w:style>
  <w:style w:type="paragraph" w:customStyle="1" w:styleId="3B0994AAD88C44DBB1537BA1606A9BF2">
    <w:name w:val="3B0994AAD88C44DBB1537BA1606A9BF2"/>
  </w:style>
  <w:style w:type="paragraph" w:customStyle="1" w:styleId="5092CE35FBAC44A19F616B823B3DD361">
    <w:name w:val="5092CE35FBAC44A19F616B823B3DD361"/>
  </w:style>
  <w:style w:type="paragraph" w:customStyle="1" w:styleId="0485F4C445A043128781ECA78A26824D">
    <w:name w:val="0485F4C445A043128781ECA78A26824D"/>
    <w:rsid w:val="00E16B30"/>
  </w:style>
  <w:style w:type="paragraph" w:customStyle="1" w:styleId="CD6AE84266AB47EFA3C9EEF90244C1DE">
    <w:name w:val="CD6AE84266AB47EFA3C9EEF90244C1DE"/>
    <w:rsid w:val="00E16B30"/>
  </w:style>
  <w:style w:type="paragraph" w:customStyle="1" w:styleId="25303B032E1F430FAC68DCE912F590D6">
    <w:name w:val="25303B032E1F430FAC68DCE912F590D6"/>
    <w:rsid w:val="00E16B30"/>
  </w:style>
  <w:style w:type="paragraph" w:customStyle="1" w:styleId="CCA1BEF810114E6596A587DF2D2B498C">
    <w:name w:val="CCA1BEF810114E6596A587DF2D2B498C"/>
    <w:rsid w:val="00E16B30"/>
  </w:style>
  <w:style w:type="paragraph" w:customStyle="1" w:styleId="CD25AD190B2F4C4F862AE96274D5DD70">
    <w:name w:val="CD25AD190B2F4C4F862AE96274D5DD70"/>
    <w:rsid w:val="00E16B30"/>
  </w:style>
  <w:style w:type="paragraph" w:customStyle="1" w:styleId="1FA3C3EEFB454737959AFB97385E5871">
    <w:name w:val="1FA3C3EEFB454737959AFB97385E5871"/>
    <w:rsid w:val="00E16B30"/>
  </w:style>
  <w:style w:type="paragraph" w:customStyle="1" w:styleId="10C238C5A6504D3C9B908D427F0E695F">
    <w:name w:val="10C238C5A6504D3C9B908D427F0E695F"/>
    <w:rsid w:val="00E16B30"/>
  </w:style>
  <w:style w:type="paragraph" w:customStyle="1" w:styleId="BB64311925954FBBBFC83F3698357A95">
    <w:name w:val="BB64311925954FBBBFC83F3698357A95"/>
    <w:rsid w:val="00E16B30"/>
  </w:style>
  <w:style w:type="paragraph" w:customStyle="1" w:styleId="FEB463420E7F48B1A73287DE30C953C7">
    <w:name w:val="FEB463420E7F48B1A73287DE30C953C7"/>
    <w:rsid w:val="00E16B30"/>
  </w:style>
  <w:style w:type="paragraph" w:customStyle="1" w:styleId="84FAD492DFC447048639FB42C48B3A69">
    <w:name w:val="84FAD492DFC447048639FB42C48B3A69"/>
    <w:rsid w:val="00E16B30"/>
  </w:style>
  <w:style w:type="paragraph" w:customStyle="1" w:styleId="2D15013C027F44B4AAAC3ADAB89EBD90">
    <w:name w:val="2D15013C027F44B4AAAC3ADAB89EBD90"/>
    <w:rsid w:val="00E16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0B88-8228-4829-8B20-552FDE9E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Théo</dc:creator>
  <cp:keywords/>
  <cp:lastModifiedBy>Theo Pichon</cp:lastModifiedBy>
  <cp:revision>4</cp:revision>
  <dcterms:created xsi:type="dcterms:W3CDTF">2018-12-06T15:04:00Z</dcterms:created>
  <dcterms:modified xsi:type="dcterms:W3CDTF">2018-12-07T11:07:00Z</dcterms:modified>
  <cp:version/>
</cp:coreProperties>
</file>